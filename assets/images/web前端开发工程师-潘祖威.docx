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8289290</wp:posOffset>
                </wp:positionV>
                <wp:extent cx="6120130" cy="10534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05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杭州佳跑科技有限公司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2-07 ～ 2023-08-31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555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技术开发部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uniapp开发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技术栈: uniapp、React、React Router、hooks、axios、Webpack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652.7pt;height:82.95pt;width:481.9pt;z-index:251665408;mso-width-relative:page;mso-height-relative:page;" filled="f" stroked="f" coordsize="21600,21600" o:gfxdata="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tqagH3QAA&#10;AAwBAAAPAAAAAAAAAAEAIAAAADgAAABkcnMvZG93bnJldi54bWxQSwECFAAUAAAACACHTuJALfyF&#10;4DwCAABp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杭州佳跑科技有限公司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2-07 ～ 2023-08-31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555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技术开发部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uniapp开发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技术栈: uniapp、React、React Router、hooks、axios、Webpack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7742555</wp:posOffset>
                </wp:positionV>
                <wp:extent cx="7543165" cy="416560"/>
                <wp:effectExtent l="0" t="0" r="635" b="158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165" cy="416560"/>
                          <a:chOff x="9654" y="5569"/>
                          <a:chExt cx="11879" cy="65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9654" y="5630"/>
                            <a:ext cx="11879" cy="595"/>
                            <a:chOff x="5233" y="5630"/>
                            <a:chExt cx="11879" cy="595"/>
                          </a:xfrm>
                        </wpg:grpSpPr>
                        <wps:wsp>
                          <wps:cNvPr id="32" name="直角三角形 6"/>
                          <wps:cNvSpPr/>
                          <wps:spPr>
                            <a:xfrm flipH="1" flipV="1">
                              <a:off x="5233" y="6055"/>
                              <a:ext cx="238" cy="170"/>
                            </a:xfrm>
                            <a:prstGeom prst="rtTriangle">
                              <a:avLst/>
                            </a:prstGeom>
                            <a:solidFill>
                              <a:srgbClr val="F8D9D9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33" name="流程图: 离页连接符 3"/>
                          <wps:cNvSpPr/>
                          <wps:spPr>
                            <a:xfrm rot="16200000" flipV="1">
                              <a:off x="10956" y="-88"/>
                              <a:ext cx="438" cy="1187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MiSans" w:hAnsi="MiSans" w:eastAsia="MiSans" w:cs="MiSans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34" name="流程图: 离页连接符 3"/>
                          <wps:cNvSpPr/>
                          <wps:spPr>
                            <a:xfrm rot="16200000" flipV="1">
                              <a:off x="6262" y="4607"/>
                              <a:ext cx="438" cy="2486"/>
                            </a:xfrm>
                            <a:prstGeom prst="round2Diag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s:wsp>
                        <wps:cNvPr id="35" name="流程图: 离页连接符 3"/>
                        <wps:cNvSpPr/>
                        <wps:spPr>
                          <a:xfrm rot="16200000" flipV="1">
                            <a:off x="13349" y="2247"/>
                            <a:ext cx="645" cy="7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工作经历 //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65pt;margin-top:609.65pt;height:32.8pt;width:593.95pt;z-index:251662336;mso-width-relative:page;mso-height-relative:page;" coordorigin="9654,5569" coordsize="11879,656" o:gfxdata="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BYAAABkcnMvUEsBAhQAFAAAAAgAh07iQLjCoaPdAAAADwEAAA8AAAAAAAAAAQAgAAAAOAAA&#10;AGRycy9kb3ducmV2LnhtbFBLAQIUABQAAAAIAIdO4kBtbfEVfAMAAI8LAAAOAAAAAAAAAAEAIAAA&#10;AEIBAABkcnMvZTJvRG9jLnhtbFBLBQYAAAAABgAGAFkBAAAwBwAAAAA=&#10;">
                <o:lock v:ext="edit" aspectratio="f"/>
                <v:group id="_x0000_s1026" o:spid="_x0000_s1026" o:spt="203" style="position:absolute;left:9654;top:5630;height:595;width:11879;" coordorigin="5233,5630" coordsize="11879,595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<o:lock v:ext="edit" aspectratio="f"/>
                  <v:shape id="直角三角形 6" o:spid="_x0000_s1026" o:spt="6" type="#_x0000_t6" style="position:absolute;left:5233;top:6055;flip:x y;height:170;width:238;v-text-anchor:middle;" fillcolor="#F8D9D9" filled="t" stroked="f" coordsize="21600,21600" o:gfxdata="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8eUD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/>
                    <v:imagedata o:title=""/>
                    <o:lock v:ext="edit" aspectratio="f"/>
                  </v:shape>
                  <v:rect id="流程图: 离页连接符 3" o:spid="_x0000_s1026" o:spt="1" style="position:absolute;left:10956;top:-88;flip:y;height:11875;width:438;rotation:5898240f;v-text-anchor:middle;" fillcolor="#F2F2F2" filled="t" stroked="f" coordsize="21600,21600" o:gfxdata="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Zf/b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MiSans" w:hAnsi="MiSans" w:eastAsia="MiSans" w:cs="MiSans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流程图: 离页连接符 3" o:spid="_x0000_s1026" style="position:absolute;left:6262;top:4607;flip:y;height:2486;width:438;rotation:5898240f;v-text-anchor:middle;" fillcolor="#ADB9CA [1311]" filled="t" stroked="f" coordsize="438,2486" o:gfxdata="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z08470AAADbAAAADwAAAAAAAAABACAAAAA4AAAAZHJzL2Rvd25yZXYu&#10;eG1sUEsBAhQAFAAAAAgAh07iQDMvBZ47AAAAOQAAABAAAAAAAAAAAQAgAAAAIgEAAGRycy9zaGFw&#10;ZXhtbC54bWxQSwUGAAAAAAYABgBbAQAAzAMAAAAA&#10;" path="m73,0l438,0,438,0,438,2412c438,2452,405,2485,365,2485l0,2486,0,2486,0,73c0,33,33,0,73,0xe">
                    <v:path textboxrect="0,0,438,2486" o:connectlocs="438,1243;219,2486;0,1243;219,0" o:connectangles="0,82,164,247"/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rect id="流程图: 离页连接符 3" o:spid="_x0000_s1026" o:spt="1" style="position:absolute;left:13349;top:2247;flip:y;height:7289;width:645;rotation:5898240f;v-text-anchor:middle;" filled="f" stroked="f" coordsize="21600,21600" o:gfxdata="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lxkL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工作经历 //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2839720</wp:posOffset>
                </wp:positionV>
                <wp:extent cx="6120130" cy="46234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62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前端开发：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HTML、CSS3，掌握盒子模型、响应式布局和移动端兼容性。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 JavaScript，理解原型、闭包、异步编程等概念。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ES6+语法，熟悉常用设计模式，具备函数式编程能力。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TypeScript，增强代码可读性和可维护性。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前端框架与工具：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Vue.js 全家桶（Vue、Vue Router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）进行项目开发。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 React 和 uniapp 开发经验，能够快速上手并独立开发。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webpack 打包配置，优化打包体积，提高响应速度。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Git 进行版本控制，能够熟练运用分支管理、代码合并等操作。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GitHub、GitLab等代码托管平台的使用，能够与团队协作开发。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数据结构与算法：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熟悉常见数据结构和算法，能够应用于解决实际问题。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项目管理与团队协作：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有较强的团队协作能力，能够与其他团队成员高效沟通、合作。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能够按时高质量地完成任务，善于解决问题并提供有效的解决方案。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223.6pt;height:364.05pt;width:481.9pt;z-index:251666432;mso-width-relative:page;mso-height-relative:page;" filled="f" stroked="f" coordsize="21600,21600" o:gfxdata="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xOoDLcAAAA&#10;CwEAAA8AAAAAAAAAAQAgAAAAOAAAAGRycy9kb3ducmV2LnhtbFBLAQIUABQAAAAIAIdO4kBSh4LR&#10;PAIAAGk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前端开发：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HTML、CSS3，掌握盒子模型、响应式布局和移动端兼容性。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 JavaScript，理解原型、闭包、异步编程等概念。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ES6+语法，熟悉常用设计模式，具备函数式编程能力。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TypeScript，增强代码可读性和可维护性。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前端框架与工具：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Vue.js 全家桶（Vue、Vue Router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）进行项目开发。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 React 和 uniapp 开发经验，能够快速上手并独立开发。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webpack 打包配置，优化打包体积，提高响应速度。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Git 进行版本控制，能够熟练运用分支管理、代码合并等操作。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GitHub、GitLab等代码托管平台的使用，能够与团队协作开发。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数据结构与算法：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熟悉常见数据结构和算法，能够应用于解决实际问题。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项目管理与团队协作：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有较强的团队协作能力，能够与其他团队成员高效沟通、合作。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能够按时高质量地完成任务，善于解决问题并提供有效的解决方案。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1889760</wp:posOffset>
                </wp:positionV>
                <wp:extent cx="6120130" cy="4133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黔南民族职业技术学院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计算机信息管理应用（大专）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8-09 ～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21-07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148.8pt;height:32.55pt;width:481.9pt;z-index:251664384;mso-width-relative:page;mso-height-relative:page;" filled="f" stroked="f" coordsize="21600,21600" o:gfxdata="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OzdIKt0AAAAL&#10;AQAADwAAAAAAAAABACAAAAA4AAAAZHJzL2Rvd25yZXYueG1sUEsBAhQAFAAAAAgAh07iQI+/Rg46&#10;AgAAaAQAAA4AAAAAAAAAAQAgAAAAQ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黔南民族职业技术学院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计算机信息管理应用（大专）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8-09 ～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21-07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2369185</wp:posOffset>
                </wp:positionV>
                <wp:extent cx="7542530" cy="436880"/>
                <wp:effectExtent l="0" t="0" r="1270" b="2095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530" cy="436880"/>
                          <a:chOff x="9654" y="11913"/>
                          <a:chExt cx="11878" cy="688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9654" y="12007"/>
                            <a:ext cx="11879" cy="595"/>
                            <a:chOff x="5233" y="12007"/>
                            <a:chExt cx="11879" cy="595"/>
                          </a:xfrm>
                        </wpg:grpSpPr>
                        <wps:wsp>
                          <wps:cNvPr id="37" name="直角三角形 6"/>
                          <wps:cNvSpPr/>
                          <wps:spPr>
                            <a:xfrm flipH="1" flipV="1">
                              <a:off x="5233" y="12432"/>
                              <a:ext cx="238" cy="170"/>
                            </a:xfrm>
                            <a:prstGeom prst="rtTriangle">
                              <a:avLst/>
                            </a:prstGeom>
                            <a:solidFill>
                              <a:srgbClr val="F8D9D9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38" name="流程图: 离页连接符 3"/>
                          <wps:cNvSpPr/>
                          <wps:spPr>
                            <a:xfrm rot="16200000" flipV="1">
                              <a:off x="10956" y="6289"/>
                              <a:ext cx="438" cy="1187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39" name="流程图: 离页连接符 3"/>
                          <wps:cNvSpPr/>
                          <wps:spPr>
                            <a:xfrm rot="16200000" flipV="1">
                              <a:off x="6262" y="10984"/>
                              <a:ext cx="438" cy="2486"/>
                            </a:xfrm>
                            <a:prstGeom prst="round2Diag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s:wsp>
                        <wps:cNvPr id="40" name="流程图: 离页连接符 3"/>
                        <wps:cNvSpPr/>
                        <wps:spPr>
                          <a:xfrm rot="16200000" flipV="1">
                            <a:off x="13349" y="8591"/>
                            <a:ext cx="645" cy="7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专业技能 //   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COMPETENCE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/>
                                  <w:bCs/>
                                  <w:color w:val="3B485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186.55pt;height:34.4pt;width:593.9pt;z-index:251663360;mso-width-relative:page;mso-height-relative:page;" coordorigin="9654,11913" coordsize="11878,688" o:gfxdata="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FgAAAGRycy9QSwECFAAUAAAACACHTuJAttPzwd0AAAANAQAADwAAAAAAAAABACAAAAA4AAAAZHJz&#10;L2Rvd25yZXYueG1sUEsBAhQAFAAAAAgAh07iQPXTTl94AwAAlQsAAA4AAAAAAAAAAQAgAAAAQgEA&#10;AGRycy9lMm9Eb2MueG1sUEsFBgAAAAAGAAYAWQEAACwHAAAAAA==&#10;">
                <o:lock v:ext="edit" aspectratio="f"/>
                <v:group id="_x0000_s1026" o:spid="_x0000_s1026" o:spt="203" style="position:absolute;left:9654;top:12007;height:595;width:11879;" coordorigin="5233,12007" coordsize="11879,595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直角三角形 6" o:spid="_x0000_s1026" o:spt="6" type="#_x0000_t6" style="position:absolute;left:5233;top:12432;flip:x y;height:170;width:238;v-text-anchor:middle;" fillcolor="#F8D9D9" filled="t" stroked="f" coordsize="21600,21600" o:gfxdata="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hkab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/>
                    <v:imagedata o:title=""/>
                    <o:lock v:ext="edit" aspectratio="f"/>
                  </v:shape>
                  <v:rect id="流程图: 离页连接符 3" o:spid="_x0000_s1026" o:spt="1" style="position:absolute;left:10956;top:6289;flip:y;height:11875;width:438;rotation:5898240f;v-text-anchor:middle;" fillcolor="#F2F2F2" filled="t" stroked="f" coordsize="21600,21600" o:gfxdata="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j7b8e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流程图: 离页连接符 3" o:spid="_x0000_s1026" style="position:absolute;left:6262;top:10984;flip:y;height:2486;width:438;rotation:5898240f;v-text-anchor:middle;" fillcolor="#ADB9CA [1311]" filled="t" stroked="f" coordsize="438,2486" o:gfxdata="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TyTfb0AAADbAAAADwAAAAAAAAABACAAAAA4AAAAZHJzL2Rvd25yZXYu&#10;eG1sUEsBAhQAFAAAAAgAh07iQDMvBZ47AAAAOQAAABAAAAAAAAAAAQAgAAAAIgEAAGRycy9zaGFw&#10;ZXhtbC54bWxQSwUGAAAAAAYABgBbAQAAzAMAAAAA&#10;" path="m73,0l438,0,438,0,438,2412c438,2452,405,2485,365,2485l0,2486,0,2486,0,73c0,33,33,0,73,0xe">
                    <v:path textboxrect="0,0,438,2486" o:connectlocs="438,1243;219,2486;0,1243;219,0" o:connectangles="0,82,164,247"/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rect id="流程图: 离页连接符 3" o:spid="_x0000_s1026" o:spt="1" style="position:absolute;left:13349;top:8591;flip:y;height:7289;width:645;rotation:5898240f;v-text-anchor:middle;" filled="f" stroked="f" coordsize="21600,21600" o:gfxdata="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3mye6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专业技能 //   </w:t>
                        </w:r>
                        <w:r>
                          <w:rPr>
                            <w:rFonts w:hint="default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COMPETENCE</w:t>
                        </w:r>
                        <w:r>
                          <w:rPr>
                            <w:rFonts w:hint="default" w:eastAsia="MiSans" w:cs="MiSans" w:asciiTheme="majorAscii" w:hAnsiTheme="majorAscii"/>
                            <w:b/>
                            <w:bCs/>
                            <w:color w:val="3B485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1416685</wp:posOffset>
                </wp:positionV>
                <wp:extent cx="7542530" cy="436880"/>
                <wp:effectExtent l="0" t="0" r="1270" b="2095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530" cy="436880"/>
                          <a:chOff x="9654" y="3659"/>
                          <a:chExt cx="11878" cy="688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9654" y="3753"/>
                            <a:ext cx="11879" cy="595"/>
                            <a:chOff x="5233" y="3753"/>
                            <a:chExt cx="11879" cy="595"/>
                          </a:xfrm>
                        </wpg:grpSpPr>
                        <wps:wsp>
                          <wps:cNvPr id="22" name="直角三角形 6"/>
                          <wps:cNvSpPr/>
                          <wps:spPr>
                            <a:xfrm flipH="1" flipV="1">
                              <a:off x="5233" y="4178"/>
                              <a:ext cx="238" cy="170"/>
                            </a:xfrm>
                            <a:prstGeom prst="rtTriangle">
                              <a:avLst/>
                            </a:prstGeom>
                            <a:solidFill>
                              <a:srgbClr val="F8D9D9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23" name="流程图: 离页连接符 3"/>
                          <wps:cNvSpPr/>
                          <wps:spPr>
                            <a:xfrm rot="16200000" flipV="1">
                              <a:off x="10956" y="-1965"/>
                              <a:ext cx="438" cy="1187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24" name="流程图: 离页连接符 3"/>
                          <wps:cNvSpPr/>
                          <wps:spPr>
                            <a:xfrm rot="16200000" flipV="1">
                              <a:off x="6262" y="2730"/>
                              <a:ext cx="438" cy="2486"/>
                            </a:xfrm>
                            <a:prstGeom prst="round2Diag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D0CECE" w:themeColor="background2" w:themeShade="E6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s:wsp>
                        <wps:cNvPr id="10" name="流程图: 离页连接符 3"/>
                        <wps:cNvSpPr/>
                        <wps:spPr>
                          <a:xfrm rot="16200000" flipV="1">
                            <a:off x="13349" y="337"/>
                            <a:ext cx="645" cy="7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教育背景 //   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EDUCATION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/>
                                  <w:bCs/>
                                  <w:color w:val="3B485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111.55pt;height:34.4pt;width:593.9pt;z-index:251661312;mso-width-relative:page;mso-height-relative:page;" coordorigin="9654,3659" coordsize="11878,688" o:gfxdata="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FgAAAGRycy9QSwECFAAUAAAACACHTuJAXEYBjNwAAAANAQAADwAAAAAAAAABACAAAAA4&#10;AAAAZHJzL2Rvd25yZXYueG1sUEsBAhQAFAAAAAgAh07iQMBnLx9/AwAAkAsAAA4AAAAAAAAAAQAg&#10;AAAAQQEAAGRycy9lMm9Eb2MueG1sUEsFBgAAAAAGAAYAWQEAADIHAAAAAA==&#10;">
                <o:lock v:ext="edit" aspectratio="f"/>
                <v:group id="_x0000_s1026" o:spid="_x0000_s1026" o:spt="203" style="position:absolute;left:9654;top:3753;height:595;width:11879;" coordorigin="5233,3753" coordsize="11879,595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shape id="直角三角形 6" o:spid="_x0000_s1026" o:spt="6" type="#_x0000_t6" style="position:absolute;left:5233;top:4178;flip:x y;height:170;width:238;v-text-anchor:middle;" fillcolor="#F8D9D9" filled="t" stroked="f" coordsize="21600,21600" o:gfxdata="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Chz3r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/>
                    <v:imagedata o:title=""/>
                    <o:lock v:ext="edit" aspectratio="f"/>
                  </v:shape>
                  <v:rect id="流程图: 离页连接符 3" o:spid="_x0000_s1026" o:spt="1" style="position:absolute;left:10956;top:-1965;flip:y;height:11875;width:438;rotation:5898240f;v-text-anchor:middle;" fillcolor="#F2F2F2" filled="t" stroked="f" coordsize="21600,21600" o:gfxdata="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OGa2u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流程图: 离页连接符 3" o:spid="_x0000_s1026" style="position:absolute;left:6262;top:2730;flip:y;height:2486;width:438;rotation:5898240f;v-text-anchor:middle;" fillcolor="#ADB9CA [1311]" filled="t" stroked="f" coordsize="438,2486" o:gfxdata="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uSqPr0AAADbAAAADwAAAAAAAAABACAAAAA4AAAAZHJzL2Rvd25yZXYu&#10;eG1sUEsBAhQAFAAAAAgAh07iQDMvBZ47AAAAOQAAABAAAAAAAAAAAQAgAAAAIgEAAGRycy9zaGFw&#10;ZXhtbC54bWxQSwUGAAAAAAYABgBbAQAAzAMAAAAA&#10;" path="m73,0l438,0,438,0,438,2412c438,2452,405,2485,365,2485l0,2486,0,2486,0,73c0,33,33,0,73,0xe">
                    <v:path textboxrect="0,0,438,2486" o:connectlocs="438,1243;219,2486;0,1243;219,0" o:connectangles="0,82,164,247"/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D0CECE" w:themeColor="background2" w:themeShade="E6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rect id="流程图: 离页连接符 3" o:spid="_x0000_s1026" o:spt="1" style="position:absolute;left:13349;top:337;flip:y;height:7289;width:645;rotation:5898240f;v-text-anchor:middle;" filled="f" stroked="f" coordsize="21600,21600" o:gfxdata="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eVebz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教育背景 //   </w:t>
                        </w:r>
                        <w:r>
                          <w:rPr>
                            <w:rFonts w:hint="default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EDUCATION</w:t>
                        </w:r>
                        <w:r>
                          <w:rPr>
                            <w:rFonts w:hint="default" w:eastAsia="MiSans" w:cs="MiSans" w:asciiTheme="majorAscii" w:hAnsiTheme="majorAscii"/>
                            <w:b/>
                            <w:bCs/>
                            <w:color w:val="3B485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4568825</wp:posOffset>
            </wp:positionH>
            <wp:positionV relativeFrom="paragraph">
              <wp:posOffset>-579120</wp:posOffset>
            </wp:positionV>
            <wp:extent cx="1134745" cy="1588135"/>
            <wp:effectExtent l="12700" t="12700" r="20955" b="24765"/>
            <wp:wrapNone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588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219710</wp:posOffset>
                </wp:positionV>
                <wp:extent cx="7543165" cy="1148715"/>
                <wp:effectExtent l="0" t="0" r="635" b="196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165" cy="1149007"/>
                          <a:chOff x="9654" y="2339"/>
                          <a:chExt cx="11879" cy="1138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11" name="直角三角形 6"/>
                        <wps:cNvSpPr/>
                        <wps:spPr>
                          <a:xfrm flipH="1" flipV="1">
                            <a:off x="9654" y="3307"/>
                            <a:ext cx="238" cy="170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9" name="流程图: 离页连接符 3"/>
                        <wps:cNvSpPr/>
                        <wps:spPr>
                          <a:xfrm rot="16200000" flipV="1">
                            <a:off x="15102" y="-3105"/>
                            <a:ext cx="987" cy="11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D6DCE5" w:themeColor="text2" w:themeTint="33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6" name="文本框 16"/>
                        <wps:cNvSpPr txBox="1"/>
                        <wps:spPr>
                          <a:xfrm>
                            <a:off x="10592" y="2382"/>
                            <a:ext cx="2167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年龄：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23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贵州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大专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4" name="文本框 11"/>
                        <wps:cNvSpPr txBox="1"/>
                        <wps:spPr>
                          <a:xfrm>
                            <a:off x="12949" y="2415"/>
                            <a:ext cx="4098" cy="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计算机信息管理应用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15285303204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804530590@qq.com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5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17.3pt;height:90.45pt;width:593.95pt;z-index:251668480;mso-width-relative:page;mso-height-relative:page;" coordorigin="9654,2339" coordsize="11879,1138" o:gfxdata="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BU5k/y3AAAAAwBAAAPAAAAAAAA&#10;AAEAIAAAADgAAABkcnMvZG93bnJldi54bWxQSwECFAAUAAAACACHTuJA3FRTKocDAABmCgAADgAA&#10;AAAAAAABACAAAABBAQAAZHJzL2Uyb0RvYy54bWxQSwUGAAAAAAYABgBZAQAAOgcAAAAA&#10;">
                <o:lock v:ext="edit" aspectratio="f"/>
                <v:shape id="直角三角形 6" o:spid="_x0000_s1026" o:spt="6" type="#_x0000_t6" style="position:absolute;left:9654;top:3307;flip:x y;height:170;width:238;v-text-anchor:middle;" fillcolor="#D9D9D9 [2732]" filled="t" stroked="f" coordsize="21600,21600" o:gfxdata="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jV6A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/>
                  <v:imagedata o:title=""/>
                  <o:lock v:ext="edit" aspectratio="f"/>
                </v:shape>
                <v:rect id="流程图: 离页连接符 3" o:spid="_x0000_s1026" o:spt="1" style="position:absolute;left:15102;top:-3105;flip:y;height:11875;width:987;rotation:5898240f;v-text-anchor:middle;" fillcolor="#ADB9CA [1311]" filled="t" stroked="f" coordsize="21600,21600" o:gfxdata="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g73pr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D6DCE5" w:themeColor="text2" w:themeTint="33"/>
                            <w:lang w:val="en-US" w:eastAsia="zh-CN"/>
                            <w14:textFill>
                              <w14:solidFill>
                                <w14:schemeClr w14:val="tx2">
                                  <w14:lumMod w14:val="20000"/>
                                  <w14:lumOff w14:val="8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文本框 16" o:spid="_x0000_s1026" o:spt="202" type="#_x0000_t202" style="position:absolute;left:10592;top:2382;height:872;width:2167;" filled="f" stroked="f" coordsize="21600,21600" o:gfxdata="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sW4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年龄：</w:t>
                        </w:r>
                        <w:r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23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贵州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学历：</w:t>
                        </w:r>
                        <w:r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大专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12949;top:2415;height:837;width:4098;" filled="f" stroked="f" coordsize="21600,21600" o:gfxdata="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TUebr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专业：</w:t>
                        </w:r>
                        <w:r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计算机信息管理应用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15285303204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MiSans" w:hAnsi="MiSans" w:eastAsia="MiSans" w:cs="MiSans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804530590@qq.com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5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color w:val="595959" w:themeColor="text1" w:themeTint="A6"/>
                            <w:spacing w:val="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-518795</wp:posOffset>
                </wp:positionV>
                <wp:extent cx="3910965" cy="707390"/>
                <wp:effectExtent l="0" t="0" r="0" b="0"/>
                <wp:wrapNone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965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MiSans" w:hAnsi="MiSans" w:eastAsia="MiSans" w:cs="MiSans"/>
                                <w:b/>
                                <w:bCs/>
                                <w:color w:val="E26262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E26262"/>
                                <w:spacing w:val="0"/>
                                <w:sz w:val="56"/>
                                <w:szCs w:val="56"/>
                                <w:lang w:val="en-US" w:eastAsia="zh-CN"/>
                              </w:rPr>
                              <w:t xml:space="preserve">潘祖威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E26262"/>
                                <w:spacing w:val="28"/>
                                <w:sz w:val="144"/>
                                <w:szCs w:val="14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6.6pt;margin-top:-40.85pt;height:55.7pt;width:307.95pt;z-index:251660288;mso-width-relative:page;mso-height-relative:page;" filled="f" stroked="f" coordsize="21600,21600" o:gfxdata="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dQ79qtcAAAAKAQAADwAAAAAAAAABACAAAAA4&#10;AAAAZHJzL2Rvd25yZXYueG1sUEsBAhQAFAAAAAgAh07iQN8a2nO8AQAAZgMAAA4AAAAAAAAAAQAg&#10;AAAAPA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MiSans" w:hAnsi="MiSans" w:eastAsia="MiSans" w:cs="MiSans"/>
                          <w:b/>
                          <w:bCs/>
                          <w:color w:val="E26262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E26262"/>
                          <w:spacing w:val="0"/>
                          <w:sz w:val="56"/>
                          <w:szCs w:val="56"/>
                          <w:lang w:val="en-US" w:eastAsia="zh-CN"/>
                        </w:rPr>
                        <w:t xml:space="preserve">潘祖威   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spacing w:val="0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spacing w:val="0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MiSans" w:hAnsi="MiSans" w:eastAsia="MiSans" w:cs="MiSans"/>
                          <w:b/>
                          <w:bCs/>
                          <w:color w:val="E26262"/>
                          <w:spacing w:val="28"/>
                          <w:sz w:val="144"/>
                          <w:szCs w:val="14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-643255</wp:posOffset>
                </wp:positionV>
                <wp:extent cx="1314450" cy="1739900"/>
                <wp:effectExtent l="6350" t="6350" r="2540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255" y="372745"/>
                          <a:ext cx="1314450" cy="173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25pt;margin-top:-50.65pt;height:137pt;width:103.5pt;z-index:251669504;v-text-anchor:middle;mso-width-relative:page;mso-height-relative:page;" fillcolor="#FFFFFF [3212]" filled="t" stroked="t" coordsize="21600,21600" o:gfxdata="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ep+DO2gAAAAwBAAAPAAAAAAAAAAEAIAAAADgAAABkcnMvZG93bnJldi54bWxQSwECFAAUAAAA&#10;CACHTuJA+0iR14ECAAABBQAADgAAAAAAAAABACAAAAA/AQAAZHJzL2Uyb0RvYy54bWxQSwUGAAAA&#10;AAYABgBZAQAAMgYAAAAA&#10;">
                <v:fill on="t" focussize="0,0"/>
                <v:stroke weight="1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-927100</wp:posOffset>
                </wp:positionV>
                <wp:extent cx="459740" cy="10730230"/>
                <wp:effectExtent l="0" t="0" r="2286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0730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pt;height:844.9pt;width:36.2pt;z-index:251659264;v-text-anchor:middle;mso-width-relative:page;mso-height-relative:page;" fillcolor="#F2F2F2 [3052]" filled="t" stroked="f" coordsize="21600,21600" o:gfxdata="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1tn53fAAAADwEAAA8AAAAAAAAAAQAgAAAAOAAAAGRycy9kb3ducmV2LnhtbFBLAQIU&#10;ABQAAAAIAIdO4kD9SlfagQIAAPkEAAAOAAAAAAAAAAEAIAAAAEQBAABkcnMvZTJvRG9jLnhtbFBL&#10;BQYAAAAABgAGAFkBAAA3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2885440</wp:posOffset>
                </wp:positionV>
                <wp:extent cx="6120130" cy="661670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61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体检后台系统（web）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2020-10 ～ 2021-04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前端开发  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项目介绍：项目为体检小程序提供一个高效的管理平台,使其合理安排体检人数和体检时间,避免体检部人数分布不均造成体检客户流失。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核心技术栈：jQuery、AJAX、Layui、ECharts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负责功能优化与重构：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1、重构老项目，减少代码量40%，提升维护性与用户体验。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2、优化历史功能，修复异常现象，提高页面交互体验。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3、实施完整的开发流程规范，跨团队协作，协调沟通能力得到锻炼。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智能物业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                                        2021-05 ～ 2021-11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前端开发 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项目介绍：智能物业APP是一款为物业公司提供服务的应用,在为小区业主提供全面的生活支持。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核心技术栈: uniapp、uView、dcloud插件、html2canvas、qrcode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多方面功能开发与优化：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1、主导多个模块的开发，提升用户体验，确保产品稳定性。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2、利用第三方库实现二维码生成与页面截图功能，提高用户互动性。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3、在优化代码中，积极封装公共组件与处理接口数据的方法，提高代码复用性与可维护性。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智能物业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后台系统（web）                              2021-12 ～ 2022-07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前端开发  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项目介绍：这是一款为智能物业app提供数据服务的管理系统。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227.2pt;height:521pt;width:481.9pt;z-index:251676672;mso-width-relative:page;mso-height-relative:page;" filled="f" stroked="f" coordsize="21600,21600" o:gfxdata="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IpPvl3AAA&#10;AAwBAAAPAAAAAAAAAAEAIAAAADgAAABkcnMvZG93bnJldi54bWxQSwECFAAUAAAACACHTuJAK+JV&#10;GT0CAABr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体检后台系统（web）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2020-10 ～ 2021-04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前端开发  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项目介绍：项目为体检小程序提供一个高效的管理平台,使其合理安排体检人数和体检时间,避免体检部人数分布不均造成体检客户流失。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核心技术栈：jQuery、AJAX、Layui、ECharts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负责功能优化与重构：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1、重构老项目，减少代码量40%，提升维护性与用户体验。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2、优化历史功能，修复异常现象，提高页面交互体验。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3、实施完整的开发流程规范，跨团队协作，协调沟通能力得到锻炼。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智能物业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                                        2021-05 ～ 2021-11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前端开发 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项目介绍：智能物业APP是一款为物业公司提供服务的应用,在为小区业主提供全面的生活支持。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核心技术栈: uniapp、uView、dcloud插件、html2canvas、qrcode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多方面功能开发与优化：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1、主导多个模块的开发，提升用户体验，确保产品稳定性。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2、利用第三方库实现二维码生成与页面截图功能，提高用户互动性。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3、在优化代码中，积极封装公共组件与处理接口数据的方法，提高代码复用性与可维护性。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智能物业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后台系统（web）                              2021-12 ～ 2022-07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前端开发  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项目介绍：这是一款为智能物业app提供数据服务的管理系统。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2323465</wp:posOffset>
                </wp:positionV>
                <wp:extent cx="7542530" cy="436880"/>
                <wp:effectExtent l="0" t="0" r="1270" b="2095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530" cy="436880"/>
                          <a:chOff x="9654" y="14690"/>
                          <a:chExt cx="11878" cy="688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9654" y="14784"/>
                            <a:ext cx="11879" cy="595"/>
                            <a:chOff x="5233" y="14784"/>
                            <a:chExt cx="11879" cy="595"/>
                          </a:xfrm>
                        </wpg:grpSpPr>
                        <wps:wsp>
                          <wps:cNvPr id="42" name="直角三角形 6"/>
                          <wps:cNvSpPr/>
                          <wps:spPr>
                            <a:xfrm flipH="1" flipV="1">
                              <a:off x="5233" y="15209"/>
                              <a:ext cx="238" cy="170"/>
                            </a:xfrm>
                            <a:prstGeom prst="rtTriangle">
                              <a:avLst/>
                            </a:prstGeom>
                            <a:solidFill>
                              <a:srgbClr val="F8D9D9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43" name="流程图: 离页连接符 3"/>
                          <wps:cNvSpPr/>
                          <wps:spPr>
                            <a:xfrm rot="16200000" flipV="1">
                              <a:off x="10956" y="9066"/>
                              <a:ext cx="438" cy="1187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44" name="流程图: 离页连接符 3"/>
                          <wps:cNvSpPr/>
                          <wps:spPr>
                            <a:xfrm rot="16200000" flipV="1">
                              <a:off x="6262" y="13761"/>
                              <a:ext cx="438" cy="2486"/>
                            </a:xfrm>
                            <a:prstGeom prst="round2Diag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s:wsp>
                        <wps:cNvPr id="45" name="流程图: 离页连接符 3"/>
                        <wps:cNvSpPr/>
                        <wps:spPr>
                          <a:xfrm rot="16200000" flipV="1">
                            <a:off x="13349" y="11368"/>
                            <a:ext cx="645" cy="7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//   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PROJECT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XPERIENCE</w:t>
                              </w:r>
                              <w:r>
                                <w:rPr>
                                  <w:rFonts w:hint="eastAsia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182.95pt;height:34.4pt;width:593.9pt;z-index:251677696;mso-width-relative:page;mso-height-relative:page;" coordorigin="9654,14690" coordsize="11878,688" o:gfxdata="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WAAAAZHJzL1BLAQIUABQAAAAIAIdO4kBkRKWH2wAAAA0BAAAPAAAAAAAAAAEAIAAAADgAAABk&#10;cnMvZG93bnJldi54bWxQSwECFAAUAAAACACHTuJAR31PznwDAACWCwAADgAAAAAAAAABACAAAABA&#10;AQAAZHJzL2Uyb0RvYy54bWxQSwUGAAAAAAYABgBZAQAALgcAAAAA&#10;">
                <o:lock v:ext="edit" aspectratio="f"/>
                <v:group id="_x0000_s1026" o:spid="_x0000_s1026" o:spt="203" style="position:absolute;left:9654;top:14784;height:595;width:11879;" coordorigin="5233,14784" coordsize="11879,595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rz5uW6AAAA2gAAAA8AAAAAAAAAAQAgAAAA&#10;OAAAAGRycy9kb3ducmV2LnhtbFBLAQIUABQAAAAIAIdO4kAzLwWeOwAAADkAAAAVAAAAAAAAAAEA&#10;IAAAAB8BAABkcnMvZ3JvdXBzaGFwZXhtbC54bWxQSwUGAAAAAAYABgBgAQAA3AMAAAAA&#10;">
                  <o:lock v:ext="edit" aspectratio="f"/>
                  <v:shape id="直角三角形 6" o:spid="_x0000_s1026" o:spt="6" type="#_x0000_t6" style="position:absolute;left:5233;top:15209;flip:x y;height:170;width:238;v-text-anchor:middle;" fillcolor="#F8D9D9" filled="t" stroked="f" coordsize="21600,21600" o:gfxdata="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x95Z+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/>
                    <v:imagedata o:title=""/>
                    <o:lock v:ext="edit" aspectratio="f"/>
                  </v:shape>
                  <v:rect id="流程图: 离页连接符 3" o:spid="_x0000_s1026" o:spt="1" style="position:absolute;left:10956;top:9066;flip:y;height:11875;width:438;rotation:5898240f;v-text-anchor:middle;" fillcolor="#F2F2F2" filled="t" stroked="f" coordsize="21600,21600" o:gfxdata="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eWY7L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流程图: 离页连接符 3" o:spid="_x0000_s1026" style="position:absolute;left:6262;top:13761;flip:y;height:2486;width:438;rotation:5898240f;v-text-anchor:middle;" fillcolor="#ADB9CA [1311]" filled="t" stroked="f" coordsize="438,2486" o:gfxdata="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ztPnr0AAADbAAAADwAAAAAAAAABACAAAAA4AAAAZHJzL2Rvd25yZXYu&#10;eG1sUEsBAhQAFAAAAAgAh07iQDMvBZ47AAAAOQAAABAAAAAAAAAAAQAgAAAAIgEAAGRycy9zaGFw&#10;ZXhtbC54bWxQSwUGAAAAAAYABgBbAQAAzAMAAAAA&#10;" path="m73,0l438,0,438,0,438,2412c438,2452,405,2485,365,2485l0,2486,0,2486,0,73c0,33,33,0,73,0xe">
                    <v:path textboxrect="0,0,438,2486" o:connectlocs="438,1243;219,2486;0,1243;219,0" o:connectangles="0,82,164,247"/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rect id="流程图: 离页连接符 3" o:spid="_x0000_s1026" o:spt="1" style="position:absolute;left:13349;top:11368;flip:y;height:7289;width:645;rotation:5898240f;v-text-anchor:middle;" filled="f" stroked="f" coordsize="21600,21600" o:gfxdata="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2Rana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//   </w:t>
                        </w:r>
                        <w:r>
                          <w:rPr>
                            <w:rFonts w:hint="default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PROJECT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XPERIENCE</w:t>
                        </w:r>
                        <w:r>
                          <w:rPr>
                            <w:rFonts w:hint="eastAsia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-623570</wp:posOffset>
                </wp:positionV>
                <wp:extent cx="6120130" cy="28854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88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1、uniapp开发，解决兼容性问题，确保App稳定运行。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2、toB中后台系统开发，独立负责多个需求的开发、测试、部署。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汇智道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(杭州)软件有限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0-10 ～ 2022-07-05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YaHei" w:hAnsi="MicrosoftYaHei" w:eastAsia="MicrosoftYaHei" w:cs="MicrosoftYaHei"/>
                                <w:b/>
                                <w:bCs/>
                                <w:color w:val="55555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软件开发部</w:t>
                            </w:r>
                            <w:r>
                              <w:rPr>
                                <w:rFonts w:hint="eastAsia" w:ascii="MicrosoftYaHei" w:hAnsi="MicrosoftYaHei" w:eastAsia="MicrosoftYaHei" w:cs="MicrosoftYaHei"/>
                                <w:color w:val="55555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MicrosoftYaHei" w:hAnsi="MicrosoftYaHei" w:eastAsia="MicrosoftYaHei" w:cs="MicrosoftYaHei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前端开发</w:t>
                            </w:r>
                            <w:r>
                              <w:rPr>
                                <w:rFonts w:hint="eastAsia" w:ascii="MicrosoftYaHei" w:hAnsi="MicrosoftYaHei" w:eastAsia="MicrosoftYaHei" w:cs="MicrosoftYaHei"/>
                                <w:color w:val="BFBFBF" w:themeColor="background1" w:themeShade="B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YaHei" w:hAnsi="MicrosoftYaHei" w:eastAsia="MicrosoftYaHei" w:cs="MicrosoftYaHei"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技术栈: jQuery、Layui、ECharts、AJAX、uniapp、Vue全家桶、Avue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1、优化小程序功能和移动端App开发。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2、toB中后台系统开发，独立负责多个复杂需求的上线和维护。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-49.1pt;height:227.2pt;width:481.9pt;z-index:251667456;mso-width-relative:page;mso-height-relative:page;" filled="f" stroked="f" coordsize="21600,21600" o:gfxdata="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FcSHK9sAAAAK&#10;AQAADwAAAAAAAAABACAAAAA4AAAAZHJzL2Rvd25yZXYueG1sUEsBAhQAFAAAAAgAh07iQJUe+V48&#10;AgAAaQ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1、uniapp开发，解决兼容性问题，确保App稳定运行。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2、toB中后台系统开发，独立负责多个需求的开发、测试、部署。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汇智道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(杭州)软件有限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0-10 ～ 2022-07-05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YaHei" w:hAnsi="MicrosoftYaHei" w:eastAsia="MicrosoftYaHei" w:cs="MicrosoftYaHei"/>
                          <w:b/>
                          <w:bCs/>
                          <w:color w:val="55555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软件开发部</w:t>
                      </w:r>
                      <w:r>
                        <w:rPr>
                          <w:rFonts w:hint="eastAsia" w:ascii="MicrosoftYaHei" w:hAnsi="MicrosoftYaHei" w:eastAsia="MicrosoftYaHei" w:cs="MicrosoftYaHei"/>
                          <w:color w:val="55555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MicrosoftYaHei" w:hAnsi="MicrosoftYaHei" w:eastAsia="MicrosoftYaHei" w:cs="MicrosoftYaHei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前端开发</w:t>
                      </w:r>
                      <w:r>
                        <w:rPr>
                          <w:rFonts w:hint="eastAsia" w:ascii="MicrosoftYaHei" w:hAnsi="MicrosoftYaHei" w:eastAsia="MicrosoftYaHei" w:cs="MicrosoftYaHei"/>
                          <w:color w:val="BFBFBF" w:themeColor="background1" w:themeShade="B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MicrosoftYaHei" w:hAnsi="MicrosoftYaHei" w:eastAsia="MicrosoftYaHei" w:cs="MicrosoftYaHei"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技术栈: jQuery、Layui、ECharts、AJAX、uniapp、Vue全家桶、Avue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1、优化小程序功能和移动端App开发。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2、toB中后台系统开发，独立负责多个复杂需求的上线和维护。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-927100</wp:posOffset>
                </wp:positionV>
                <wp:extent cx="459740" cy="10730230"/>
                <wp:effectExtent l="0" t="0" r="22860" b="1397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0730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pt;height:844.9pt;width:36.2pt;z-index:251671552;v-text-anchor:middle;mso-width-relative:page;mso-height-relative:page;" fillcolor="#F2F2F2 [3052]" filled="t" stroked="f" coordsize="21600,21600" o:gfxdata="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fW2fnd8AAAAPAQAADwAAAAAAAAABACAAAAA4AAAAZHJzL2Rvd25yZXYueG1sUEsB&#10;AhQAFAAAAAgAh07iQHXI+xSDAgAA+wQAAA4AAAAAAAAAAQAgAAAARA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-535940</wp:posOffset>
                </wp:positionV>
                <wp:extent cx="6120130" cy="784733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84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beforeAutospacing="0" w:after="0" w:afterLines="5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核心技术栈: Vue、axios、vue-cli、vue-router、Avue、webpack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项目研发与技术创新：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1、日常迭代项目，独立负责多个模块的开发与维护。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2、主导通用表单及复杂表单逻辑处理的方法设计，降低开发人力成本。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3、实施动态跳转路径与菜单角色隔离，提升系统安全性与用户体验。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beforeAutospacing="0" w:after="0" w:afterAutospacing="0" w:line="24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USeeHel（APP）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2022-07 ～ 2022-12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前端开发  杭州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74CB" w:themeColor="accent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https://www.useehel.cn/#/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项目介绍：这是一款对接跑步机制定锻炼计划和课程锻炼的App。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核心技术栈: uniapp、uView、dcloud插件、html2canvas、qrcode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项目技术架构与跨平台发布：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1、负责技术选型与基础架构设计，制定开发计划与跟进项目进度。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2、主导页面组装模块设计，规划并实现功能模块化，提高项目可维护性与扩展性。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3、实现蓝牙数据交互与设备互动，打包发布安卓版本并协助iOS版本发布上线。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USeeHel后台系统（web）          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2023-01 ~ 2023-08-31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874CB" w:themeColor="accent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前端开发 杭州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6A6A6" w:themeColor="background1" w:themeShade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74CB" w:themeColor="accent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https://admin.dev.lijiujia.com/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项目介绍；这个后台系统是一款为USeehel App提供数据服务的管理系统，为用户提供更多的服务和课程数据。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beforeAutospacing="0" w:after="0" w:afterLines="50" w:afterAutospacing="0" w:line="4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核心技术栈： React v18、React Router、antd、axios、hooks、webpack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4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b/>
                                <w:bCs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①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通过深入的技术调研和对比，确定了最佳的技术栈和架构方案，从而提升了系统的稳定性和性能。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b/>
                                <w:bCs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设计了复杂表单逻辑处理方法，采用灵活的插件化机制，使得系统能够处理各种复杂业务场景，提高了开发效率。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b/>
                                <w:bCs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为系统设计了健壮的登录和权限管理系统，保障了用户数据的安全性，并根据不同权限动态展示功能模块，提升了系统的可用性。</w:t>
                            </w:r>
                            <w:r>
                              <w:rPr>
                                <w:rFonts w:hint="eastAsia" w:ascii="PingFang SC Semibold" w:hAnsi="PingFang SC Semibold" w:eastAsia="PingFang SC Semibold" w:cs="PingFang SC Semibold"/>
                                <w:b/>
                                <w:bCs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优化了公共业务组件的性能，并封装了高效的数据处理方法，提高了系统的响应速度和用户体验。</w:t>
                            </w:r>
                            <w:r>
                              <w:rPr>
                                <w:rFonts w:hint="eastAsia" w:ascii="PingFang SC Semibold" w:hAnsi="PingFang SC Semibold" w:eastAsia="PingFang SC Semibold" w:cs="PingFang SC Semibold"/>
                                <w:b/>
                                <w:bCs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对Webpack打包进行了精细化配置，减小了打包体积，加快了页面加载速度，提高了系统整体性能。</w:t>
                            </w:r>
                            <w:r>
                              <w:rPr>
                                <w:rFonts w:hint="eastAsia" w:ascii="PingFang SC Semibold" w:hAnsi="PingFang SC Semibold" w:eastAsia="PingFang SC Semibold" w:cs="PingFang SC Semibold"/>
                                <w:b/>
                                <w:bCs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⑥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不断探索新技术和工具，引入了一些前沿技术，如React v18的新特性，为系统的持续发展和创新打下了基础。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-42.2pt;height:617.9pt;width:481.9pt;z-index:251674624;mso-width-relative:page;mso-height-relative:page;" filled="f" stroked="f" coordsize="21600,21600" o:gfxdata="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PEn4cHcAAAA&#10;DAEAAA8AAAAAAAAAAQAgAAAAOAAAAGRycy9kb3ducmV2LnhtbFBLAQIUABQAAAAIAIdO4kD81i3q&#10;PAIAAGk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beforeAutospacing="0" w:after="0" w:afterLines="5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核心技术栈: Vue、axios、vue-cli、vue-router、Avue、webpack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项目研发与技术创新：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1、日常迭代项目，独立负责多个模块的开发与维护。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2、主导通用表单及复杂表单逻辑处理的方法设计，降低开发人力成本。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3、实施动态跳转路径与菜单角色隔离，提升系统安全性与用户体验。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beforeAutospacing="0" w:after="0" w:afterAutospacing="0" w:line="240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USeeHel（APP）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2022-07 ～ 2022-12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前端开发  杭州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74CB" w:themeColor="accent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https://www.useehel.cn/#/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项目介绍：这是一款对接跑步机制定锻炼计划和课程锻炼的App。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核心技术栈: uniapp、uView、dcloud插件、html2canvas、qrcode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项目技术架构与跨平台发布：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1、负责技术选型与基础架构设计，制定开发计划与跟进项目进度。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2、主导页面组装模块设计，规划并实现功能模块化，提高项目可维护性与扩展性。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3、实现蓝牙数据交互与设备互动，打包发布安卓版本并协助iOS版本发布上线。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USeeHel后台系统（web）          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2023-01 ~ 2023-08-31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874CB" w:themeColor="accent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前端开发 杭州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6A6A6" w:themeColor="background1" w:themeShade="A6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74CB" w:themeColor="accent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https://admin.dev.lijiujia.com/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项目介绍；这个后台系统是一款为USeehel App提供数据服务的管理系统，为用户提供更多的服务和课程数据。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beforeAutospacing="0" w:after="0" w:afterLines="50" w:afterAutospacing="0" w:line="4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核心技术栈： React v18、React Router、antd、axios、hooks、webpack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4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Calibri" w:hAnsi="Calibri" w:eastAsia="微软雅黑" w:cs="Calibri"/>
                          <w:b/>
                          <w:bCs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①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通过深入的技术调研和对比，确定了最佳的技术栈和架构方案，从而提升了系统的稳定性和性能。</w:t>
                      </w:r>
                      <w:r>
                        <w:rPr>
                          <w:rFonts w:hint="default" w:ascii="Calibri" w:hAnsi="Calibri" w:eastAsia="微软雅黑" w:cs="Calibri"/>
                          <w:b/>
                          <w:bCs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设计了复杂表单逻辑处理方法，采用灵活的插件化机制，使得系统能够处理各种复杂业务场景，提高了开发效率。</w:t>
                      </w:r>
                      <w:r>
                        <w:rPr>
                          <w:rFonts w:hint="default" w:ascii="Calibri" w:hAnsi="Calibri" w:eastAsia="微软雅黑" w:cs="Calibri"/>
                          <w:b/>
                          <w:bCs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为系统设计了健壮的登录和权限管理系统，保障了用户数据的安全性，并根据不同权限动态展示功能模块，提升了系统的可用性。</w:t>
                      </w:r>
                      <w:r>
                        <w:rPr>
                          <w:rFonts w:hint="eastAsia" w:ascii="PingFang SC Semibold" w:hAnsi="PingFang SC Semibold" w:eastAsia="PingFang SC Semibold" w:cs="PingFang SC Semibold"/>
                          <w:b/>
                          <w:bCs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优化了公共业务组件的性能，并封装了高效的数据处理方法，提高了系统的响应速度和用户体验。</w:t>
                      </w:r>
                      <w:r>
                        <w:rPr>
                          <w:rFonts w:hint="eastAsia" w:ascii="PingFang SC Semibold" w:hAnsi="PingFang SC Semibold" w:eastAsia="PingFang SC Semibold" w:cs="PingFang SC Semibold"/>
                          <w:b/>
                          <w:bCs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对Webpack打包进行了精细化配置，减小了打包体积，加快了页面加载速度，提高了系统整体性能。</w:t>
                      </w:r>
                      <w:r>
                        <w:rPr>
                          <w:rFonts w:hint="eastAsia" w:ascii="PingFang SC Semibold" w:hAnsi="PingFang SC Semibold" w:eastAsia="PingFang SC Semibold" w:cs="PingFang SC Semibold"/>
                          <w:b/>
                          <w:bCs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⑥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不断探索新技术和工具，引入了一些前沿技术，如React v18的新特性，为系统的持续发展和创新打下了基础。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-927100</wp:posOffset>
                </wp:positionV>
                <wp:extent cx="459740" cy="10730230"/>
                <wp:effectExtent l="0" t="0" r="22860" b="1397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0730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pt;height:844.9pt;width:36.2pt;z-index:251672576;v-text-anchor:middle;mso-width-relative:page;mso-height-relative:page;" fillcolor="#F2F2F2 [3052]" filled="t" stroked="f" coordsize="21600,21600" o:gfxdata="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fW2fnd8AAAAPAQAADwAAAAAAAAABACAAAAA4AAAAZHJzL2Rvd25yZXYueG1sUEsB&#10;AhQAFAAAAAgAh07iQIGe7gaDAgAA/QQAAA4AAAAAAAAAAQAgAAAARA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7806690</wp:posOffset>
                </wp:positionV>
                <wp:extent cx="6120130" cy="125349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名热爱前端开发的工程师，拥有扎实的技术基础和丰富的项目实践经验。熟练掌握HTML、CSS、JavaScript等前端核心技术，同时能熟练运用React、Vue等主流框架。在项目中，我曾担任技术领导角色，负责制定技术方案和项目规划，推动项目的顺利进行。持续学习和自我提升是我的追求，能够快速适应新技术和挑战，并不断提升自己的技能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614.7pt;height:98.7pt;width:481.9pt;z-index:251675648;mso-width-relative:page;mso-height-relative:page;" filled="f" stroked="f" coordsize="21600,21600" o:gfxdata="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9wec5N0A&#10;AAANAQAADwAAAAAAAAABACAAAAA4AAAAZHJzL2Rvd25yZXYueG1sUEsBAhQAFAAAAAgAh07iQEtb&#10;HDg9AgAAaQQAAA4AAAAAAAAAAQAgAAAAQ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名热爱前端开发的工程师，拥有扎实的技术基础和丰富的项目实践经验。熟练掌握HTML、CSS、JavaScript等前端核心技术，同时能熟练运用React、Vue等主流框架。在项目中，我曾担任技术领导角色，负责制定技术方案和项目规划，推动项目的顺利进行。持续学习和自我提升是我的追求，能够快速适应新技术和挑战，并不断提升自己的技能水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7228840</wp:posOffset>
                </wp:positionV>
                <wp:extent cx="7542530" cy="436880"/>
                <wp:effectExtent l="0" t="0" r="1270" b="20955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530" cy="436880"/>
                          <a:chOff x="9654" y="14690"/>
                          <a:chExt cx="11878" cy="688"/>
                        </a:xfrm>
                      </wpg:grpSpPr>
                      <wpg:grpSp>
                        <wpg:cNvPr id="97" name="组合 8"/>
                        <wpg:cNvGrpSpPr/>
                        <wpg:grpSpPr>
                          <a:xfrm>
                            <a:off x="9654" y="14784"/>
                            <a:ext cx="11879" cy="595"/>
                            <a:chOff x="5233" y="14784"/>
                            <a:chExt cx="11879" cy="595"/>
                          </a:xfrm>
                        </wpg:grpSpPr>
                        <wps:wsp>
                          <wps:cNvPr id="98" name="直角三角形 6"/>
                          <wps:cNvSpPr/>
                          <wps:spPr>
                            <a:xfrm flipH="1" flipV="1">
                              <a:off x="5233" y="15209"/>
                              <a:ext cx="238" cy="170"/>
                            </a:xfrm>
                            <a:prstGeom prst="rtTriangle">
                              <a:avLst/>
                            </a:prstGeom>
                            <a:solidFill>
                              <a:srgbClr val="F8D9D9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99" name="流程图: 离页连接符 3"/>
                          <wps:cNvSpPr/>
                          <wps:spPr>
                            <a:xfrm rot="16200000" flipV="1">
                              <a:off x="10956" y="9066"/>
                              <a:ext cx="438" cy="1187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100" name="流程图: 离页连接符 3"/>
                          <wps:cNvSpPr/>
                          <wps:spPr>
                            <a:xfrm rot="16200000" flipV="1">
                              <a:off x="6262" y="13761"/>
                              <a:ext cx="438" cy="2486"/>
                            </a:xfrm>
                            <a:prstGeom prst="round2Diag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s:wsp>
                        <wps:cNvPr id="101" name="流程图: 离页连接符 3"/>
                        <wps:cNvSpPr/>
                        <wps:spPr>
                          <a:xfrm rot="16200000" flipV="1">
                            <a:off x="13349" y="11368"/>
                            <a:ext cx="645" cy="7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自我评价 //   </w:t>
                              </w:r>
                              <w:r>
                                <w:rPr>
                                  <w:rFonts w:hint="default" w:eastAsia="MiSans" w:cs="MiSans" w:asciiTheme="majorAscii" w:hAnsiTheme="majorAscii"/>
                                  <w:b w:val="0"/>
                                  <w:bCs w:val="0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  <w:t>ABOUT ME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3B485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MiSans" w:hAnsi="MiSans" w:eastAsia="MiSans" w:cs="MiSans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569.2pt;height:34.4pt;width:593.9pt;z-index:251673600;mso-width-relative:page;mso-height-relative:page;" coordorigin="9654,14690" coordsize="11878,688" o:gfxdata="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WAAAAZHJzL1BLAQIUABQAAAAIAIdO4kBzax1C3QAAAA8BAAAPAAAAAAAAAAEAIAAA&#10;ADgAAABkcnMvZG93bnJldi54bWxQSwECFAAUAAAACACHTuJA6ncotoADAACZCwAADgAAAAAAAAAB&#10;ACAAAABCAQAAZHJzL2Uyb0RvYy54bWxQSwUGAAAAAAYABgBZAQAANAcAAAAA&#10;">
                <o:lock v:ext="edit" aspectratio="f"/>
                <v:group id="组合 8" o:spid="_x0000_s1026" o:spt="203" style="position:absolute;left:9654;top:14784;height:595;width:11879;" coordorigin="5233,14784" coordsize="11879,595" o:gfxdata="UEsFBgAAAAAAAAAAAAAAAAAAAAAAAFBLAwQKAAAAAACHTuJAAAAAAAAAAAAAAAAABAAAAGRycy9Q&#10;SwMEFAAAAAgAh07iQBA0Cju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2G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DQKO7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直角三角形 6" o:spid="_x0000_s1026" o:spt="6" type="#_x0000_t6" style="position:absolute;left:5233;top:15209;flip:x y;height:170;width:238;v-text-anchor:middle;" fillcolor="#F8D9D9" filled="t" stroked="f" coordsize="21600,21600" o:gfxdata="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n+N07cAAADbAAAADwAAAAAAAAABACAAAAA4AAAAZHJzL2Rvd25yZXYueG1sUEsB&#10;AhQAFAAAAAgAh07iQDMvBZ47AAAAOQAAABAAAAAAAAAAAQAgAAAAHAEAAGRycy9zaGFwZXhtbC54&#10;bWxQSwUGAAAAAAYABgBbAQAAxgMAAAAA&#10;">
                    <v:fill on="t" focussize="0,0"/>
                    <v:stroke on="f" weight="1pt"/>
                    <v:imagedata o:title=""/>
                    <o:lock v:ext="edit" aspectratio="f"/>
                  </v:shape>
                  <v:rect id="流程图: 离页连接符 3" o:spid="_x0000_s1026" o:spt="1" style="position:absolute;left:10956;top:9066;flip:y;height:11875;width:438;rotation:5898240f;v-text-anchor:middle;" fillcolor="#F2F2F2" filled="t" stroked="f" coordsize="21600,21600" o:gfxdata="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0ZVm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流程图: 离页连接符 3" o:spid="_x0000_s1026" style="position:absolute;left:6262;top:13761;flip:y;height:2486;width:438;rotation:5898240f;v-text-anchor:middle;" fillcolor="#ADB9CA [1311]" filled="t" stroked="f" coordsize="438,2486" o:gfxdata="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FgvP++AAAA3AAAAA8AAAAAAAAAAQAgAAAAOAAAAGRycy9kb3ducmV2&#10;LnhtbFBLAQIUABQAAAAIAIdO4kAzLwWeOwAAADkAAAAQAAAAAAAAAAEAIAAAACMBAABkcnMvc2hh&#10;cGV4bWwueG1sUEsFBgAAAAAGAAYAWwEAAM0DAAAAAA==&#10;" path="m73,0l438,0,438,0,438,2412c438,2452,405,2485,365,2485l0,2486,0,2486,0,73c0,33,33,0,73,0xe">
                    <v:path textboxrect="0,0,438,2486" o:connectlocs="438,1243;219,2486;0,1243;219,0" o:connectangles="0,82,164,247"/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rect id="流程图: 离页连接符 3" o:spid="_x0000_s1026" o:spt="1" style="position:absolute;left:13349;top:11368;flip:y;height:7289;width:645;rotation:5898240f;v-text-anchor:middle;" filled="f" stroked="f" coordsize="21600,21600" o:gfxdata="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g9i470AAADcAAAADwAAAAAAAAABACAAAAA4AAAAZHJzL2Rvd25yZXYu&#10;eG1sUEsBAhQAFAAAAAgAh07iQDMvBZ47AAAAOQAAABAAAAAAAAAAAQAgAAAAIgEAAGRycy9zaGFw&#10;ZXhtbC54bWxQSwUGAAAAAAYABgBbAQAAz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自我评价 //   </w:t>
                        </w:r>
                        <w:r>
                          <w:rPr>
                            <w:rFonts w:hint="default" w:eastAsia="MiSans" w:cs="MiSans" w:asciiTheme="majorAscii" w:hAnsiTheme="majorAscii"/>
                            <w:b w:val="0"/>
                            <w:bCs w:val="0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  <w:t>ABOUT ME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3B485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MiSans" w:hAnsi="MiSans" w:eastAsia="MiSans" w:cs="MiSans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Sans">
    <w:altName w:val="苹方-简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EC661"/>
    <w:rsid w:val="5F778D8C"/>
    <w:rsid w:val="6BFEC661"/>
    <w:rsid w:val="6FFF61FE"/>
    <w:rsid w:val="75FBEF4F"/>
    <w:rsid w:val="7AF5622B"/>
    <w:rsid w:val="7FFF5C86"/>
    <w:rsid w:val="BFFFDA0D"/>
    <w:rsid w:val="D5FF1E0F"/>
    <w:rsid w:val="D6E9C8D6"/>
    <w:rsid w:val="E7FC2DB4"/>
    <w:rsid w:val="F721CA84"/>
    <w:rsid w:val="FFE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二十不惑2丁一煊简历模板.docx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2023-10-14T10:08:00Z</dcterms:created>
  <dc:creator>曦晨扬帆⛵️</dc:creator>
  <cp:lastModifiedBy>曦晨扬帆⛵️</cp:lastModifiedBy>
  <dcterms:modified xsi:type="dcterms:W3CDTF">2024-04-03T16:22:10Z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A3CFDA548DEDDFC9558BF9650B226339_43</vt:lpwstr>
  </property>
  <property fmtid="{D5CDD505-2E9C-101B-9397-08002B2CF9AE}" pid="4" name="KSOTemplateUUID">
    <vt:lpwstr>v1.0_mb_vzakKnpaAJG0qJh1IeqIRw==</vt:lpwstr>
  </property>
</Properties>
</file>